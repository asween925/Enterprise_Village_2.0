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5BC9F" w14:textId="77777777" w:rsidR="00D24A02" w:rsidRDefault="00382630">
      <w:r>
        <w:t>K.Tek IMAGES, LOGO’S, AND SLOGANS</w:t>
      </w:r>
    </w:p>
    <w:p w14:paraId="4B41E4FF" w14:textId="77777777" w:rsidR="00382630" w:rsidRDefault="00382630">
      <w:r>
        <w:t>Logo: color (high res, low res) Black/White (high res, low res)</w:t>
      </w:r>
    </w:p>
    <w:p w14:paraId="39FADE2F" w14:textId="77777777" w:rsidR="00382630" w:rsidRDefault="00382630">
      <w:r>
        <w:t>Image:  color (high res, low res) Black/White (high res, low res)</w:t>
      </w:r>
    </w:p>
    <w:p w14:paraId="682A78DA" w14:textId="598B1FEB" w:rsidR="00382630" w:rsidRDefault="00382630">
      <w:r>
        <w:tab/>
        <w:t>Image</w:t>
      </w:r>
      <w:r w:rsidR="00230C03">
        <w:t>/logo</w:t>
      </w:r>
      <w:r>
        <w:t xml:space="preserve"> will be used in the </w:t>
      </w:r>
      <w:proofErr w:type="spellStart"/>
      <w:r>
        <w:t>EV</w:t>
      </w:r>
      <w:proofErr w:type="spellEnd"/>
      <w:r>
        <w:t xml:space="preserve"> Web Directory Page for K.TEK</w:t>
      </w:r>
    </w:p>
    <w:p w14:paraId="406B43D9" w14:textId="49545ABB" w:rsidR="00382630" w:rsidRDefault="00382630">
      <w:r>
        <w:tab/>
        <w:t>Image</w:t>
      </w:r>
      <w:r w:rsidR="00230C03">
        <w:t>/logo</w:t>
      </w:r>
      <w:bookmarkStart w:id="0" w:name="_GoBack"/>
      <w:bookmarkEnd w:id="0"/>
      <w:r>
        <w:t xml:space="preserve"> will be used in other branding, newspaper, displayed on LCD Screens</w:t>
      </w:r>
    </w:p>
    <w:p w14:paraId="57F89E9A" w14:textId="5108CC1C" w:rsidR="00230C03" w:rsidRDefault="00230C03">
      <w:r>
        <w:tab/>
        <w:t>Image/Logo will be used to create the K.TEK SYSTEMS BUSINESS WORKBOOK</w:t>
      </w:r>
    </w:p>
    <w:p w14:paraId="6E16B0F3" w14:textId="77777777" w:rsidR="00D24A02" w:rsidRDefault="00382630">
      <w:r>
        <w:t>Slogans:</w:t>
      </w:r>
    </w:p>
    <w:p w14:paraId="778F414D" w14:textId="77777777" w:rsidR="00382630" w:rsidRDefault="00382630">
      <w:r>
        <w:tab/>
        <w:t>HARNESS THE POWER OF THE INTERNET</w:t>
      </w:r>
    </w:p>
    <w:p w14:paraId="4DC91DE2" w14:textId="77777777" w:rsidR="00382630" w:rsidRDefault="00382630">
      <w:r>
        <w:tab/>
        <w:t>K.TEK IS CHANGING THE WAY BUSINESS IS DONE TODAY</w:t>
      </w:r>
    </w:p>
    <w:p w14:paraId="378C4B22" w14:textId="77777777" w:rsidR="00382630" w:rsidRDefault="00382630">
      <w:r>
        <w:tab/>
        <w:t>TAKE YOUR BUSINESS GLOBAL CONNECT WITH K.TEK</w:t>
      </w:r>
    </w:p>
    <w:sectPr w:rsidR="0038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02"/>
    <w:rsid w:val="001824CF"/>
    <w:rsid w:val="00230C03"/>
    <w:rsid w:val="00382630"/>
    <w:rsid w:val="00D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kduring</dc:creator>
  <cp:lastModifiedBy>kduring</cp:lastModifiedBy>
  <cp:revision>2</cp:revision>
  <dcterms:created xsi:type="dcterms:W3CDTF">2010-06-23T00:41:00Z</dcterms:created>
  <dcterms:modified xsi:type="dcterms:W3CDTF">2010-06-23T01:39:00Z</dcterms:modified>
</cp:coreProperties>
</file>